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3C760759" w:rsidR="000C2633" w:rsidRPr="00EA7099" w:rsidRDefault="00F51016">
            <w:r>
              <w:t>Jakub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276A53AB" w:rsidR="000C2633" w:rsidRPr="00EA7099" w:rsidRDefault="00F51016">
            <w:r>
              <w:t>340301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37EFB2FE" w:rsidR="000C2633" w:rsidRPr="00EA7099" w:rsidRDefault="00F51016">
            <w:r>
              <w:t>Mazurek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01B27ED6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7498687A" w:rsidR="000C2633" w:rsidRPr="00EA7099" w:rsidRDefault="00F51016">
            <w:r w:rsidRPr="00F51016">
              <w:t>https://github.com/dziwnanazwa123/PUM.git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448CF332" w:rsidR="000C2633" w:rsidRPr="00EA7099" w:rsidRDefault="00F51016">
            <w:r>
              <w:t>2024/2025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7C0F84AB" w:rsidR="000C2633" w:rsidRPr="00EA7099" w:rsidRDefault="002152F7">
            <w:r>
              <w:t>2,0 – 5,0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6E5AA405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E190385" w14:textId="77777777" w:rsidR="000C2633" w:rsidRDefault="0059793D">
            <w:r>
              <w:t>PUM: max 1</w:t>
            </w:r>
          </w:p>
          <w:p w14:paraId="4078201D" w14:textId="0D281CB7" w:rsidR="0059793D" w:rsidRPr="00EA7099" w:rsidRDefault="0059793D">
            <w:r>
              <w:t>PAM: max 3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7777777" w:rsidR="000C2633" w:rsidRDefault="00246F93">
            <w:r>
              <w:t>1/2/3</w:t>
            </w:r>
          </w:p>
          <w:p w14:paraId="2AE2C81E" w14:textId="5B27C103" w:rsidR="00246F93" w:rsidRPr="00EA7099" w:rsidRDefault="00F51016">
            <w:r>
              <w:t>czwartek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27B5A5D0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61625779" w:rsidR="00F51016" w:rsidRPr="00F51016" w:rsidRDefault="00F51016" w:rsidP="005642DE">
            <w:pPr>
              <w:pStyle w:val="Nagwek1"/>
              <w:rPr>
                <w:lang w:val="en-GB"/>
              </w:rPr>
            </w:pPr>
            <w:r w:rsidRPr="00F51016">
              <w:rPr>
                <w:lang w:val="en-GB"/>
              </w:rPr>
              <w:t>Android Studio, API Level 28 (Android 9 Pie)</w:t>
            </w:r>
          </w:p>
        </w:tc>
        <w:tc>
          <w:tcPr>
            <w:tcW w:w="4682" w:type="dxa"/>
          </w:tcPr>
          <w:p w14:paraId="378E00A2" w14:textId="7789B417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37C233B3" w14:textId="77777777" w:rsidR="00F51016" w:rsidRDefault="00F51016" w:rsidP="00F51016">
            <w:proofErr w:type="spellStart"/>
            <w:r>
              <w:t>Retrofit</w:t>
            </w:r>
            <w:proofErr w:type="spellEnd"/>
            <w:r>
              <w:t xml:space="preserve"> (do komunikacji z API)</w:t>
            </w:r>
          </w:p>
          <w:p w14:paraId="30463032" w14:textId="77777777" w:rsidR="00F51016" w:rsidRDefault="00F51016" w:rsidP="00F51016">
            <w:proofErr w:type="spellStart"/>
            <w:r>
              <w:t>Glide</w:t>
            </w:r>
            <w:proofErr w:type="spellEnd"/>
            <w:r>
              <w:t xml:space="preserve"> (do ładowania obrazów)</w:t>
            </w:r>
          </w:p>
          <w:p w14:paraId="6F816FCE" w14:textId="0FB3C3A9" w:rsidR="00E00E9F" w:rsidRDefault="00F51016" w:rsidP="00F51016">
            <w:proofErr w:type="spellStart"/>
            <w:r>
              <w:t>Room</w:t>
            </w:r>
            <w:proofErr w:type="spellEnd"/>
            <w:r>
              <w:t xml:space="preserve"> (do lokalnej bazy danych)</w:t>
            </w:r>
          </w:p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1C002797" w14:textId="77777777" w:rsidR="005642DE" w:rsidRDefault="00F51016" w:rsidP="003241AA">
            <w:r w:rsidRPr="00F51016">
              <w:t>Model-</w:t>
            </w:r>
            <w:proofErr w:type="spellStart"/>
            <w:r w:rsidRPr="00F51016">
              <w:t>View</w:t>
            </w:r>
            <w:proofErr w:type="spellEnd"/>
            <w:r w:rsidRPr="00F51016">
              <w:t>-</w:t>
            </w:r>
            <w:proofErr w:type="spellStart"/>
            <w:r w:rsidRPr="00F51016">
              <w:t>ViewModel</w:t>
            </w:r>
            <w:proofErr w:type="spellEnd"/>
            <w:r w:rsidRPr="00F51016">
              <w:t xml:space="preserve"> (MVVM) z wykorzystaniem komponentów Android Architecture Components, takich jak </w:t>
            </w:r>
            <w:proofErr w:type="spellStart"/>
            <w:r w:rsidRPr="00F51016">
              <w:t>LiveData</w:t>
            </w:r>
            <w:proofErr w:type="spellEnd"/>
            <w:r w:rsidRPr="00F51016">
              <w:t xml:space="preserve"> i </w:t>
            </w:r>
            <w:proofErr w:type="spellStart"/>
            <w:r w:rsidRPr="00F51016">
              <w:t>ViewModel</w:t>
            </w:r>
            <w:proofErr w:type="spellEnd"/>
            <w:r w:rsidRPr="00F51016">
              <w:t>.</w:t>
            </w:r>
          </w:p>
          <w:p w14:paraId="5F0FBC25" w14:textId="5FC512FB" w:rsidR="00F51016" w:rsidRPr="00EA7099" w:rsidRDefault="00F51016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24C6A0CB" w:rsidR="00ED51E4" w:rsidRDefault="00ED51E4" w:rsidP="00ED51E4">
            <w:pPr>
              <w:pStyle w:val="Nagwek1"/>
            </w:pPr>
            <w:r>
              <w:t>Krótkie podsumowanie aplikacji:</w:t>
            </w:r>
            <w:r w:rsidR="00F51016">
              <w:br/>
            </w:r>
            <w:r w:rsidR="00F51016">
              <w:br/>
            </w:r>
            <w:r w:rsidR="00F51016" w:rsidRPr="00F51016">
              <w:t>Aplikacja "Lista Filmów" umożliwia użytkownikom wyszukiwanie i zapisywanie ulubionych filmów. Aplikacja komunikuje się z zewnętrznym API filmowym (np. TMDB) w celu pobierania informacji o filmach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46F40248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048D3EF0" w14:textId="77777777" w:rsidR="00F51016" w:rsidRDefault="00F51016" w:rsidP="00ED51E4">
            <w:pPr>
              <w:pStyle w:val="Nagwek1"/>
            </w:pPr>
          </w:p>
          <w:p w14:paraId="58DC2D55" w14:textId="5C813B57" w:rsidR="00F51016" w:rsidRPr="00F51016" w:rsidRDefault="00F51016" w:rsidP="00F51016">
            <w:pPr>
              <w:pStyle w:val="Nagwek1"/>
              <w:numPr>
                <w:ilvl w:val="0"/>
                <w:numId w:val="13"/>
              </w:numPr>
            </w:pPr>
            <w:r w:rsidRPr="00F51016">
              <w:rPr>
                <w:bCs/>
              </w:rPr>
              <w:t>Wyszukiwanie filmów:</w:t>
            </w:r>
            <w:r w:rsidRPr="00F51016">
              <w:t xml:space="preserve"> Użytkownik wpisuje tytuł filmu, a aplikacja wyświetla wyniki z informacjami o filmie, takimi jak tytuł, opis, ocena, i plakat.</w:t>
            </w:r>
          </w:p>
          <w:p w14:paraId="11C3FE08" w14:textId="2FB0F690" w:rsidR="00F51016" w:rsidRPr="00F51016" w:rsidRDefault="00F51016" w:rsidP="00F51016">
            <w:pPr>
              <w:pStyle w:val="Nagwek1"/>
              <w:numPr>
                <w:ilvl w:val="0"/>
                <w:numId w:val="13"/>
              </w:numPr>
            </w:pPr>
            <w:r w:rsidRPr="00F51016">
              <w:t xml:space="preserve"> </w:t>
            </w:r>
            <w:r w:rsidRPr="00F51016">
              <w:rPr>
                <w:bCs/>
              </w:rPr>
              <w:t>Lista ulubionych:</w:t>
            </w:r>
            <w:r w:rsidRPr="00F51016">
              <w:t xml:space="preserve"> Użytkownik może dodawać filmy do lokalnej listy ulubionych.</w:t>
            </w:r>
          </w:p>
          <w:p w14:paraId="26F53ED1" w14:textId="3B448E62" w:rsidR="00F51016" w:rsidRPr="00F51016" w:rsidRDefault="00F51016" w:rsidP="00F51016">
            <w:pPr>
              <w:pStyle w:val="Nagwek1"/>
              <w:numPr>
                <w:ilvl w:val="0"/>
                <w:numId w:val="13"/>
              </w:numPr>
            </w:pPr>
            <w:r w:rsidRPr="00F51016">
              <w:rPr>
                <w:bCs/>
              </w:rPr>
              <w:t>Podgląd szczegółów:</w:t>
            </w:r>
            <w:r w:rsidRPr="00F51016">
              <w:t xml:space="preserve"> Po kliknięciu filmu użytkownik widzi szczegóły, w tym obsadę i datę premiery.</w:t>
            </w:r>
          </w:p>
          <w:p w14:paraId="7D6D6028" w14:textId="08B6A4B7" w:rsidR="00F51016" w:rsidRPr="00EA7099" w:rsidRDefault="00F51016" w:rsidP="00F51016">
            <w:pPr>
              <w:pStyle w:val="Nagwek1"/>
              <w:numPr>
                <w:ilvl w:val="0"/>
                <w:numId w:val="13"/>
              </w:numPr>
            </w:pPr>
            <w:r w:rsidRPr="00F51016">
              <w:rPr>
                <w:bCs/>
              </w:rPr>
              <w:t>Tryb offline:</w:t>
            </w:r>
            <w:r w:rsidRPr="00F51016">
              <w:t xml:space="preserve"> Dostęp do listy ulubionych działa bez dostępu do Internetu.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7AC20E2D" w14:textId="77777777" w:rsidR="00ED51E4" w:rsidRDefault="00ED51E4" w:rsidP="00ED51E4">
            <w:pPr>
              <w:pStyle w:val="Nagwek1"/>
            </w:pPr>
            <w:r>
              <w:lastRenderedPageBreak/>
              <w:t>Opis Zewnętrznych Źródeł Danych</w:t>
            </w:r>
          </w:p>
          <w:p w14:paraId="09AA97CD" w14:textId="0E0C31C1" w:rsidR="00F51016" w:rsidRDefault="00F51016" w:rsidP="00ED51E4">
            <w:pPr>
              <w:pStyle w:val="Nagwek1"/>
            </w:pPr>
            <w:r w:rsidRPr="00F51016">
              <w:t>Aplikacja korzysta z API TMDB (The Movie Database) do pobierania danych o filmach, w tym tytułów, opisów, ocen i plakatów.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083940BA" w:rsidR="000C2633" w:rsidRPr="00EA7099" w:rsidRDefault="00F51016" w:rsidP="00973885">
            <w:pPr>
              <w:spacing w:after="0"/>
            </w:pPr>
            <w:r>
              <w:t>Jakub Mazurek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097BC2A8" w:rsidR="000C2633" w:rsidRPr="00EA7099" w:rsidRDefault="00F51016" w:rsidP="00973885">
            <w:pPr>
              <w:spacing w:after="0"/>
            </w:pPr>
            <w:r>
              <w:t>340301</w:t>
            </w:r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65DD2" w14:textId="77777777" w:rsidR="00AA6B65" w:rsidRDefault="00AA6B65">
      <w:pPr>
        <w:spacing w:before="0" w:after="0"/>
      </w:pPr>
      <w:r>
        <w:separator/>
      </w:r>
    </w:p>
  </w:endnote>
  <w:endnote w:type="continuationSeparator" w:id="0">
    <w:p w14:paraId="45847F14" w14:textId="77777777" w:rsidR="00AA6B65" w:rsidRDefault="00AA6B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562DF" w14:textId="77777777" w:rsidR="00AA6B65" w:rsidRDefault="00AA6B65">
      <w:pPr>
        <w:spacing w:before="0" w:after="0"/>
      </w:pPr>
      <w:r>
        <w:separator/>
      </w:r>
    </w:p>
  </w:footnote>
  <w:footnote w:type="continuationSeparator" w:id="0">
    <w:p w14:paraId="65F17F2C" w14:textId="77777777" w:rsidR="00AA6B65" w:rsidRDefault="00AA6B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00D09"/>
    <w:multiLevelType w:val="hybridMultilevel"/>
    <w:tmpl w:val="55867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210529">
    <w:abstractNumId w:val="12"/>
  </w:num>
  <w:num w:numId="2" w16cid:durableId="551771879">
    <w:abstractNumId w:val="10"/>
  </w:num>
  <w:num w:numId="3" w16cid:durableId="996684471">
    <w:abstractNumId w:val="9"/>
  </w:num>
  <w:num w:numId="4" w16cid:durableId="1468547188">
    <w:abstractNumId w:val="8"/>
  </w:num>
  <w:num w:numId="5" w16cid:durableId="2101679159">
    <w:abstractNumId w:val="7"/>
  </w:num>
  <w:num w:numId="6" w16cid:durableId="1215198189">
    <w:abstractNumId w:val="6"/>
  </w:num>
  <w:num w:numId="7" w16cid:durableId="1543857330">
    <w:abstractNumId w:val="5"/>
  </w:num>
  <w:num w:numId="8" w16cid:durableId="1093861760">
    <w:abstractNumId w:val="4"/>
  </w:num>
  <w:num w:numId="9" w16cid:durableId="1927838041">
    <w:abstractNumId w:val="3"/>
  </w:num>
  <w:num w:numId="10" w16cid:durableId="1098065592">
    <w:abstractNumId w:val="2"/>
  </w:num>
  <w:num w:numId="11" w16cid:durableId="1501584526">
    <w:abstractNumId w:val="1"/>
  </w:num>
  <w:num w:numId="12" w16cid:durableId="1504130068">
    <w:abstractNumId w:val="0"/>
  </w:num>
  <w:num w:numId="13" w16cid:durableId="20476329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B4B3F"/>
    <w:rsid w:val="000C2633"/>
    <w:rsid w:val="001A40E4"/>
    <w:rsid w:val="001B2073"/>
    <w:rsid w:val="001C09BA"/>
    <w:rsid w:val="001E59CF"/>
    <w:rsid w:val="002152F7"/>
    <w:rsid w:val="002409DC"/>
    <w:rsid w:val="00246F93"/>
    <w:rsid w:val="002F1DBC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7F0"/>
    <w:rsid w:val="008A6F05"/>
    <w:rsid w:val="008B4EEB"/>
    <w:rsid w:val="008E7914"/>
    <w:rsid w:val="009541C6"/>
    <w:rsid w:val="00973885"/>
    <w:rsid w:val="00991989"/>
    <w:rsid w:val="009C667F"/>
    <w:rsid w:val="009C7DE8"/>
    <w:rsid w:val="00A63436"/>
    <w:rsid w:val="00A670F2"/>
    <w:rsid w:val="00AA6B65"/>
    <w:rsid w:val="00B42047"/>
    <w:rsid w:val="00B42B56"/>
    <w:rsid w:val="00B62E42"/>
    <w:rsid w:val="00B8392C"/>
    <w:rsid w:val="00BC7D19"/>
    <w:rsid w:val="00C07439"/>
    <w:rsid w:val="00C26D0F"/>
    <w:rsid w:val="00C5493D"/>
    <w:rsid w:val="00C97885"/>
    <w:rsid w:val="00CA1C12"/>
    <w:rsid w:val="00CA7DE2"/>
    <w:rsid w:val="00CD4BA3"/>
    <w:rsid w:val="00D7348B"/>
    <w:rsid w:val="00DA2EA0"/>
    <w:rsid w:val="00E00E9F"/>
    <w:rsid w:val="00E553AA"/>
    <w:rsid w:val="00E7117C"/>
    <w:rsid w:val="00E8273B"/>
    <w:rsid w:val="00EA0EB4"/>
    <w:rsid w:val="00EA7099"/>
    <w:rsid w:val="00ED51E4"/>
    <w:rsid w:val="00F37398"/>
    <w:rsid w:val="00F42096"/>
    <w:rsid w:val="00F5101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958AC"/>
    <w:rsid w:val="002409DC"/>
    <w:rsid w:val="0067096D"/>
    <w:rsid w:val="008D5167"/>
    <w:rsid w:val="00E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BAFA6434E56403F9EC0EFA333149259">
    <w:name w:val="9BAFA6434E56403F9EC0EFA333149259"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9</TotalTime>
  <Pages>2</Pages>
  <Words>228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Jakub Mazurek</cp:lastModifiedBy>
  <cp:revision>2</cp:revision>
  <dcterms:created xsi:type="dcterms:W3CDTF">2024-12-19T05:40:00Z</dcterms:created>
  <dcterms:modified xsi:type="dcterms:W3CDTF">2024-12-19T05:40:00Z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